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alias w:val="Resume Name"/>
        <w:tag w:val="Resume Name"/>
        <w:id w:val="-924265653"/>
        <w:placeholder>
          <w:docPart w:val="2BB7A2273B724483BAA75D7A2A2E3F7C"/>
        </w:placeholder>
        <w:docPartList>
          <w:docPartGallery w:val="Quick Parts"/>
          <w:docPartCategory w:val=" Resume Name"/>
        </w:docPartList>
      </w:sdtPr>
      <w:sdtEndPr/>
      <w:sdtContent>
        <w:p w:rsidR="002B70AE" w:rsidRDefault="00D74BA1">
          <w:sdt>
            <w:sdtPr>
              <w:id w:val="1404875842"/>
              <w:placeholder>
                <w:docPart w:val="4239B9E6A2C44E74897898D070BE2E41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>
                <w:t>[Type the date]</w:t>
              </w:r>
            </w:sdtContent>
          </w:sdt>
          <w:r>
            <w:rPr>
              <w:noProof/>
            </w:rPr>
            <w:t xml:space="preserve"> </w:t>
          </w:r>
        </w:p>
        <w:p w:rsidR="002B70AE" w:rsidRDefault="00D74BA1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F41516AE73C24DB5A69A5F130C977EC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57796">
                <w:t>USER</w:t>
              </w:r>
            </w:sdtContent>
          </w:sdt>
        </w:p>
        <w:sdt>
          <w:sdtPr>
            <w:alias w:val="Phone"/>
            <w:tag w:val=""/>
            <w:id w:val="1357783703"/>
            <w:placeholder>
              <w:docPart w:val="738A6F94F16B4F20859A0C4A555E1475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2B70AE" w:rsidRDefault="00D74BA1">
              <w:pPr>
                <w:pStyle w:val="Phone"/>
              </w:pPr>
              <w:r>
                <w:rPr>
                  <w:rStyle w:val="PlaceholderText"/>
                  <w:color w:val="000000"/>
                </w:rPr>
                <w:t>[Type your phone number]</w:t>
              </w:r>
            </w:p>
          </w:sdtContent>
        </w:sdt>
        <w:p w:rsidR="002B70AE" w:rsidRDefault="002B70AE">
          <w:pPr>
            <w:pStyle w:val="PersonalName"/>
          </w:pPr>
        </w:p>
        <w:sdt>
          <w:sdtPr>
            <w:alias w:val="E-mail Address"/>
            <w:tag w:val=""/>
            <w:id w:val="527535243"/>
            <w:placeholder>
              <w:docPart w:val="2EE8263CCCE042799BAEA5D4205D71D3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2B70AE" w:rsidRDefault="00D74BA1">
              <w:pPr>
                <w:pStyle w:val="SenderAddress"/>
              </w:pPr>
              <w:r>
                <w:rPr>
                  <w:rStyle w:val="PlaceholderText"/>
                  <w:color w:val="000000"/>
                </w:rPr>
                <w:t>[Type your e-mail]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CF5B25729ACD41848511C80B5E7792D7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2B70AE" w:rsidRDefault="00D74BA1">
              <w:pPr>
                <w:pStyle w:val="SenderAddress"/>
              </w:pPr>
              <w:r>
                <w:rPr>
                  <w:rStyle w:val="PlaceholderText"/>
                  <w:color w:val="000000"/>
                </w:rPr>
                <w:t>[Type your address]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C8243BEBBB97476F936D9E943F04D75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p w:rsidR="002B70AE" w:rsidRDefault="00D74BA1">
              <w:pPr>
                <w:pStyle w:val="SenderAddress"/>
              </w:pPr>
              <w:r>
                <w:rPr>
                  <w:rStyle w:val="PlaceholderText"/>
                  <w:color w:val="000000"/>
                </w:rPr>
                <w:t>[Type your website]</w:t>
              </w:r>
            </w:p>
          </w:sdtContent>
        </w:sdt>
        <w:p w:rsidR="002B70AE" w:rsidRDefault="00D74BA1"/>
      </w:sdtContent>
    </w:sdt>
    <w:p w:rsidR="002B70AE" w:rsidRDefault="00D74BA1">
      <w:pPr>
        <w:pStyle w:val="SectionHeading"/>
      </w:pPr>
      <w:r>
        <w:t>Objectives</w:t>
      </w:r>
    </w:p>
    <w:sdt>
      <w:sdtPr>
        <w:id w:val="-2070950801"/>
        <w:placeholder>
          <w:docPart w:val="EA07C6C9B4274B9D9771C1BAD1CD7F0E"/>
        </w:placeholder>
        <w:temporary/>
        <w:showingPlcHdr/>
        <w:text/>
      </w:sdtPr>
      <w:sdtEndPr/>
      <w:sdtContent>
        <w:p w:rsidR="002B70AE" w:rsidRDefault="00D74BA1">
          <w:r>
            <w:t>[Type your objectives]</w:t>
          </w:r>
        </w:p>
      </w:sdtContent>
    </w:sdt>
    <w:p w:rsidR="002B70AE" w:rsidRDefault="00D74BA1">
      <w:pPr>
        <w:pStyle w:val="SectionHeading"/>
      </w:pPr>
      <w:r>
        <w:t>Education</w:t>
      </w:r>
    </w:p>
    <w:sdt>
      <w:sdtPr>
        <w:id w:val="1655876931"/>
        <w:placeholder>
          <w:docPart w:val="EF95C79F9DF54CC597B98230E5AA6780"/>
        </w:placeholder>
        <w:temporary/>
        <w:showingPlcHdr/>
      </w:sdtPr>
      <w:sdtEndPr/>
      <w:sdtContent>
        <w:p w:rsidR="002B70AE" w:rsidRDefault="00D74BA1">
          <w:pPr>
            <w:pStyle w:val="Subsection"/>
          </w:pPr>
          <w:r>
            <w:t>[Type your school name]</w:t>
          </w:r>
        </w:p>
      </w:sdtContent>
    </w:sdt>
    <w:p w:rsidR="002B70AE" w:rsidRDefault="00D74BA1">
      <w:pPr>
        <w:pStyle w:val="SubsectionDate"/>
        <w:spacing w:after="0"/>
        <w:rPr>
          <w:rStyle w:val="IntenseEmphasis"/>
        </w:rPr>
      </w:pPr>
      <w:sdt>
        <w:sdtPr>
          <w:rPr>
            <w:b/>
            <w:bCs/>
            <w:i/>
            <w:iCs/>
          </w:rPr>
          <w:id w:val="1212621749"/>
          <w:placeholder>
            <w:docPart w:val="46B5B9213C62475CBD50F68F9E4DEA92"/>
          </w:placeholder>
          <w:temporary/>
          <w:showingPlcHdr/>
        </w:sdtPr>
        <w:sdtEndPr>
          <w:rPr>
            <w:b w:val="0"/>
            <w:bCs w:val="0"/>
            <w:i w:val="0"/>
            <w:iCs w:val="0"/>
          </w:rPr>
        </w:sdtEndPr>
        <w:sdtContent>
          <w:r>
            <w:t xml:space="preserve">[Type the completion date] </w:t>
          </w:r>
        </w:sdtContent>
      </w:sdt>
      <w:r>
        <w:rPr>
          <w:color w:val="A9A57C" w:themeColor="accent1"/>
        </w:rPr>
        <w:t>|</w:t>
      </w:r>
      <w:r>
        <w:t xml:space="preserve"> </w:t>
      </w:r>
      <w:sdt>
        <w:sdtPr>
          <w:id w:val="-1988312284"/>
          <w:placeholder>
            <w:docPart w:val="4D910E0659684183934A77D55FF5BA7B"/>
          </w:placeholder>
          <w:temporary/>
          <w:showingPlcHdr/>
        </w:sdtPr>
        <w:sdtEndPr>
          <w:rPr>
            <w:rStyle w:val="IntenseEmphasis"/>
            <w:b/>
            <w:bCs/>
            <w:i/>
            <w:iCs/>
            <w:color w:val="A9A57C" w:themeColor="accent1"/>
          </w:rPr>
        </w:sdtEndPr>
        <w:sdtContent>
          <w:r>
            <w:t>[Type the degree]</w:t>
          </w:r>
        </w:sdtContent>
      </w:sdt>
    </w:p>
    <w:sdt>
      <w:sdtPr>
        <w:id w:val="-740945869"/>
        <w:placeholder>
          <w:docPart w:val="92A13A66D5C048989668F61901B3BED8"/>
        </w:placeholder>
        <w:temporary/>
        <w:showingPlcHdr/>
      </w:sdtPr>
      <w:sdtEndPr/>
      <w:sdtContent>
        <w:p w:rsidR="002B70AE" w:rsidRDefault="00D74BA1">
          <w:pPr>
            <w:pStyle w:val="ListParagraph"/>
            <w:numPr>
              <w:ilvl w:val="0"/>
              <w:numId w:val="4"/>
            </w:numPr>
            <w:spacing w:after="0"/>
            <w:ind w:left="288" w:hanging="288"/>
          </w:pPr>
          <w:r>
            <w:t>[Type list of accomplishments]</w:t>
          </w:r>
        </w:p>
      </w:sdtContent>
    </w:sdt>
    <w:p w:rsidR="002B70AE" w:rsidRDefault="00D74BA1">
      <w:pPr>
        <w:pStyle w:val="SectionHeading"/>
      </w:pPr>
      <w:r>
        <w:t>Experience</w:t>
      </w:r>
    </w:p>
    <w:p w:rsidR="002B70AE" w:rsidRDefault="00D74BA1">
      <w:pPr>
        <w:spacing w:after="0"/>
        <w:rPr>
          <w:i/>
          <w:iCs/>
        </w:rPr>
      </w:pPr>
      <w:sdt>
        <w:sdtPr>
          <w:id w:val="-1445996020"/>
          <w:placeholder>
            <w:docPart w:val="90EFFED36F0D430485DF6EF9C1D4F448"/>
          </w:placeholder>
          <w:temporary/>
          <w:showingPlcHdr/>
        </w:sdtPr>
        <w:sdtEndPr/>
        <w:sdtContent>
          <w:r>
            <w:t>[Type your job title] |</w:t>
          </w:r>
        </w:sdtContent>
      </w:sdt>
      <w:r>
        <w:rPr>
          <w:rStyle w:val="IntenseEmphasis"/>
        </w:rPr>
        <w:t xml:space="preserve"> </w:t>
      </w:r>
      <w:sdt>
        <w:sdtPr>
          <w:rPr>
            <w:b/>
            <w:bCs/>
            <w:i/>
            <w:iCs/>
            <w:color w:val="000000"/>
          </w:rPr>
          <w:id w:val="1853759523"/>
          <w:placeholder>
            <w:docPart w:val="3FC3554E304F4FBB812BD411F20FC41E"/>
          </w:placeholder>
          <w:temporary/>
          <w:showingPlcHdr/>
        </w:sdtPr>
        <w:sdtEndPr/>
        <w:sdtContent>
          <w:r>
            <w:t>[Type the start date]</w:t>
          </w:r>
        </w:sdtContent>
      </w:sdt>
      <w:r>
        <w:t xml:space="preserve"> – </w:t>
      </w:r>
      <w:sdt>
        <w:sdtPr>
          <w:id w:val="682789267"/>
          <w:placeholder>
            <w:docPart w:val="B0E10E9A86914F7CBE1A159407D91268"/>
          </w:placeholder>
          <w:temporary/>
          <w:showingPlcHdr/>
        </w:sdtPr>
        <w:sdtEndPr/>
        <w:sdtContent>
          <w:r>
            <w:t>[Type the end date]</w:t>
          </w:r>
        </w:sdtContent>
      </w:sdt>
    </w:p>
    <w:p w:rsidR="002B70AE" w:rsidRDefault="00D74BA1">
      <w:pPr>
        <w:rPr>
          <w:color w:val="675E47" w:themeColor="text2"/>
        </w:rPr>
      </w:pPr>
      <w:sdt>
        <w:sdtPr>
          <w:rPr>
            <w:color w:val="675E47" w:themeColor="text2"/>
          </w:rPr>
          <w:id w:val="-605802410"/>
          <w:placeholder>
            <w:docPart w:val="1A867B7F99FD4DCD980801945F7FE6A3"/>
          </w:placeholder>
          <w:temporary/>
          <w:showingPlcHdr/>
        </w:sdtPr>
        <w:sdtEndPr/>
        <w:sdtContent>
          <w:r>
            <w:rPr>
              <w:color w:val="675E47" w:themeColor="text2"/>
            </w:rPr>
            <w:t>[Type the company name]</w:t>
          </w:r>
        </w:sdtContent>
      </w:sdt>
      <w:r>
        <w:rPr>
          <w:color w:val="675E47" w:themeColor="text2"/>
        </w:rPr>
        <w:t xml:space="preserve"> | </w:t>
      </w:r>
      <w:sdt>
        <w:sdtPr>
          <w:rPr>
            <w:color w:val="675E47" w:themeColor="text2"/>
          </w:rPr>
          <w:id w:val="-1663929623"/>
          <w:placeholder>
            <w:docPart w:val="556F85142AEF41EAA2DB3A76237D49D9"/>
          </w:placeholder>
          <w:temporary/>
          <w:showingPlcHdr/>
        </w:sdtPr>
        <w:sdtEndPr/>
        <w:sdtContent>
          <w:r>
            <w:rPr>
              <w:color w:val="675E47" w:themeColor="text2"/>
            </w:rPr>
            <w:t>[Type the company address]</w:t>
          </w:r>
        </w:sdtContent>
      </w:sdt>
    </w:p>
    <w:sdt>
      <w:sdtPr>
        <w:id w:val="685182028"/>
        <w:placeholder>
          <w:docPart w:val="9CB3941C0FB74C538CF0485A06A230FB"/>
        </w:placeholder>
        <w:temporary/>
        <w:showingPlcHdr/>
      </w:sdtPr>
      <w:sdtEndPr/>
      <w:sdtContent>
        <w:p w:rsidR="002B70AE" w:rsidRDefault="00D74BA1">
          <w:r>
            <w:t xml:space="preserve">[Type job </w:t>
          </w:r>
          <w:r>
            <w:t>responsibilities]</w:t>
          </w:r>
        </w:p>
      </w:sdtContent>
    </w:sdt>
    <w:p w:rsidR="002B70AE" w:rsidRDefault="00D74BA1">
      <w:pPr>
        <w:pStyle w:val="SectionHeading"/>
      </w:pPr>
      <w:r>
        <w:t>Skills</w:t>
      </w:r>
    </w:p>
    <w:sdt>
      <w:sdtPr>
        <w:id w:val="1021907778"/>
        <w:placeholder>
          <w:docPart w:val="1A681E1F83934EBCBE3DC66012C6A343"/>
        </w:placeholder>
        <w:temporary/>
        <w:showingPlcHdr/>
      </w:sdtPr>
      <w:sdtEndPr/>
      <w:sdtContent>
        <w:p w:rsidR="002B70AE" w:rsidRDefault="00D74BA1">
          <w:pPr>
            <w:pStyle w:val="ListParagraph"/>
            <w:numPr>
              <w:ilvl w:val="0"/>
              <w:numId w:val="4"/>
            </w:numPr>
            <w:spacing w:after="0"/>
            <w:ind w:left="288" w:hanging="288"/>
          </w:pPr>
          <w:r>
            <w:t>[Type list of skills]</w:t>
          </w:r>
        </w:p>
      </w:sdtContent>
    </w:sdt>
    <w:p w:rsidR="002B70AE" w:rsidRDefault="002B70AE">
      <w:pPr>
        <w:spacing w:after="200" w:line="276" w:lineRule="auto"/>
      </w:pPr>
    </w:p>
    <w:sectPr w:rsidR="002B70AE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BA1" w:rsidRDefault="00D74BA1">
      <w:pPr>
        <w:spacing w:after="0" w:line="240" w:lineRule="auto"/>
      </w:pPr>
      <w:r>
        <w:separator/>
      </w:r>
    </w:p>
  </w:endnote>
  <w:endnote w:type="continuationSeparator" w:id="0">
    <w:p w:rsidR="00D74BA1" w:rsidRDefault="00D7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0AE" w:rsidRDefault="00D74BA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B70AE" w:rsidRDefault="002B70A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" fillcolor="#675e47 [3215]" stroked="f" strokeweight="2pt">
              <v:textbox>
                <w:txbxContent>
                  <w:p w:rsidR="002B70AE" w:rsidRDefault="002B70A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B70AE" w:rsidRDefault="002B70A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" fillcolor="#a9a57c [3204]" stroked="f" strokeweight="2pt">
              <v:textbox>
                <w:txbxContent>
                  <w:p w:rsidR="002B70AE" w:rsidRDefault="002B70A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2B70AE" w:rsidRDefault="00D74BA1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2B70AE" w:rsidRDefault="00D74BA1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0AE" w:rsidRDefault="00D74BA1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49DFC79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B70AE" w:rsidRDefault="002B70A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" fillcolor="#675e47 [3215]" stroked="f" strokeweight="2pt">
              <v:textbox>
                <w:txbxContent>
                  <w:p w:rsidR="002B70AE" w:rsidRDefault="002B70A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B70AE" w:rsidRDefault="002B70A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AJOTcu&#10;2gAAAAUBAAAPAAAAAAAAAAAAAAAAAGsEAABkcnMvZG93bnJldi54bWxQSwUGAAAAAAQABADzAAAA&#10;cgUAAAAA&#10;" fillcolor="#a9a57c [3204]" stroked="f" strokeweight="2pt">
              <v:textbox>
                <w:txbxContent>
                  <w:p w:rsidR="002B70AE" w:rsidRDefault="002B70A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2B70AE" w:rsidRDefault="00D74BA1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2B70AE" w:rsidRDefault="00D74BA1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BA1" w:rsidRDefault="00D74BA1">
      <w:pPr>
        <w:spacing w:after="0" w:line="240" w:lineRule="auto"/>
      </w:pPr>
      <w:r>
        <w:separator/>
      </w:r>
    </w:p>
  </w:footnote>
  <w:footnote w:type="continuationSeparator" w:id="0">
    <w:p w:rsidR="00D74BA1" w:rsidRDefault="00D74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0AE" w:rsidRDefault="00D74BA1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2A4A082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0AE" w:rsidRDefault="00D74BA1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" fillcolor="#675e47 [3215]" stroked="f" strokeweight=".5pt">
              <v:textbox style="layout-flow:vertical;mso-layout-flow-alt:bottom-to-top">
                <w:txbxContent>
                  <w:p w:rsidR="002B70AE" w:rsidRDefault="00D74BA1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B70AE" w:rsidRDefault="002B70A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" fillcolor="#a9a57c [3204]" stroked="f" strokeweight="2pt">
              <v:textbox>
                <w:txbxContent>
                  <w:p w:rsidR="002B70AE" w:rsidRDefault="002B70A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B70AE" w:rsidRDefault="002B70A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" fillcolor="#675e47 [3215]" stroked="f" strokeweight="2pt">
              <v:textbox>
                <w:txbxContent>
                  <w:p w:rsidR="002B70AE" w:rsidRDefault="002B70A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0AE" w:rsidRDefault="00D74BA1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D49A083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B70AE" w:rsidRDefault="002B70A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" fillcolor="#675e47 [3215]" stroked="f" strokeweight="2pt">
              <v:textbox>
                <w:txbxContent>
                  <w:p w:rsidR="002B70AE" w:rsidRDefault="002B70A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B70AE" w:rsidRDefault="002B70A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CTk3LtoA&#10;AAAFAQAADwAAAAAAAAAAAAAAAABpBAAAZHJzL2Rvd25yZXYueG1sUEsFBgAAAAAEAAQA8wAAAHAF&#10;AAAAAA==&#10;" fillcolor="#a9a57c [3204]" stroked="f" strokeweight="2pt">
              <v:textbox>
                <w:txbxContent>
                  <w:p w:rsidR="002B70AE" w:rsidRDefault="002B70AE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96"/>
    <w:rsid w:val="002B70AE"/>
    <w:rsid w:val="00B00A0D"/>
    <w:rsid w:val="00D74BA1"/>
    <w:rsid w:val="00F5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16D15B-3621-41C1-AFAF-6BEAA5BD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B7A2273B724483BAA75D7A2A2E3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F0BEC-EAE2-4DC2-8D20-11B890E8C0A9}"/>
      </w:docPartPr>
      <w:docPartBody>
        <w:p w:rsidR="00000000" w:rsidRDefault="00724D26">
          <w:pPr>
            <w:pStyle w:val="2BB7A2273B724483BAA75D7A2A2E3F7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4239B9E6A2C44E74897898D070BE2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ADB58-3A87-48FB-8782-DDCFB706C6AF}"/>
      </w:docPartPr>
      <w:docPartBody>
        <w:p w:rsidR="00000000" w:rsidRDefault="00724D26">
          <w:pPr>
            <w:pStyle w:val="4239B9E6A2C44E74897898D070BE2E41"/>
          </w:pPr>
          <w:r>
            <w:t>[Type the date]</w:t>
          </w:r>
        </w:p>
      </w:docPartBody>
    </w:docPart>
    <w:docPart>
      <w:docPartPr>
        <w:name w:val="F41516AE73C24DB5A69A5F130C977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6B648-6AA4-4D49-B40D-CA18C57F82C2}"/>
      </w:docPartPr>
      <w:docPartBody>
        <w:p w:rsidR="00000000" w:rsidRDefault="00724D26">
          <w:pPr>
            <w:pStyle w:val="F41516AE73C24DB5A69A5F130C977ECE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738A6F94F16B4F20859A0C4A555E1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29270-3254-4484-8FFA-65D2E4BD0148}"/>
      </w:docPartPr>
      <w:docPartBody>
        <w:p w:rsidR="00000000" w:rsidRDefault="00724D26">
          <w:pPr>
            <w:pStyle w:val="738A6F94F16B4F20859A0C4A555E1475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2EE8263CCCE042799BAEA5D4205D7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E92C8-6DFB-4373-9C09-81CCE826431A}"/>
      </w:docPartPr>
      <w:docPartBody>
        <w:p w:rsidR="00000000" w:rsidRDefault="00724D26">
          <w:pPr>
            <w:pStyle w:val="2EE8263CCCE042799BAEA5D4205D71D3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CF5B25729ACD41848511C80B5E779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81AF7-2924-4BAB-ACEB-7112E9241B11}"/>
      </w:docPartPr>
      <w:docPartBody>
        <w:p w:rsidR="00000000" w:rsidRDefault="00724D26">
          <w:pPr>
            <w:pStyle w:val="CF5B25729ACD41848511C80B5E7792D7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C8243BEBBB97476F936D9E943F04D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FA13-E481-4105-A9E7-FF0B34710633}"/>
      </w:docPartPr>
      <w:docPartBody>
        <w:p w:rsidR="00000000" w:rsidRDefault="00724D26">
          <w:pPr>
            <w:pStyle w:val="C8243BEBBB97476F936D9E943F04D754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  <w:docPart>
      <w:docPartPr>
        <w:name w:val="EA07C6C9B4274B9D9771C1BAD1CD7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79BEE-0DA0-443E-BCEE-FBCA3E0B8873}"/>
      </w:docPartPr>
      <w:docPartBody>
        <w:p w:rsidR="00000000" w:rsidRDefault="00724D26">
          <w:pPr>
            <w:pStyle w:val="EA07C6C9B4274B9D9771C1BAD1CD7F0E"/>
          </w:pPr>
          <w:r>
            <w:t>[Type your objectives]</w:t>
          </w:r>
        </w:p>
      </w:docPartBody>
    </w:docPart>
    <w:docPart>
      <w:docPartPr>
        <w:name w:val="EF95C79F9DF54CC597B98230E5AA6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613E1-CBDD-4389-AB4D-5922FAACF9D0}"/>
      </w:docPartPr>
      <w:docPartBody>
        <w:p w:rsidR="00000000" w:rsidRDefault="00724D26">
          <w:pPr>
            <w:pStyle w:val="EF95C79F9DF54CC597B98230E5AA6780"/>
          </w:pPr>
          <w:r>
            <w:t>[Type your school name]</w:t>
          </w:r>
        </w:p>
      </w:docPartBody>
    </w:docPart>
    <w:docPart>
      <w:docPartPr>
        <w:name w:val="46B5B9213C62475CBD50F68F9E4DE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14670-63D1-4BAE-96C5-278092376EF8}"/>
      </w:docPartPr>
      <w:docPartBody>
        <w:p w:rsidR="00000000" w:rsidRDefault="00724D26">
          <w:pPr>
            <w:pStyle w:val="46B5B9213C62475CBD50F68F9E4DEA92"/>
          </w:pPr>
          <w:r>
            <w:t xml:space="preserve">[Type the completion date] </w:t>
          </w:r>
        </w:p>
      </w:docPartBody>
    </w:docPart>
    <w:docPart>
      <w:docPartPr>
        <w:name w:val="4D910E0659684183934A77D55FF5B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924FF-1908-4DBA-9B45-B8A56E4CA177}"/>
      </w:docPartPr>
      <w:docPartBody>
        <w:p w:rsidR="00000000" w:rsidRDefault="00724D26">
          <w:pPr>
            <w:pStyle w:val="4D910E0659684183934A77D55FF5BA7B"/>
          </w:pPr>
          <w:r>
            <w:t>[Type the degree]</w:t>
          </w:r>
        </w:p>
      </w:docPartBody>
    </w:docPart>
    <w:docPart>
      <w:docPartPr>
        <w:name w:val="92A13A66D5C048989668F61901B3B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ED124-0EDB-4891-9FA1-8CBFE1A16ACF}"/>
      </w:docPartPr>
      <w:docPartBody>
        <w:p w:rsidR="00000000" w:rsidRDefault="00724D26">
          <w:pPr>
            <w:pStyle w:val="92A13A66D5C048989668F61901B3BED8"/>
          </w:pPr>
          <w:r>
            <w:t xml:space="preserve">[Type list of </w:t>
          </w:r>
          <w:r>
            <w:t>accomplishments]</w:t>
          </w:r>
        </w:p>
      </w:docPartBody>
    </w:docPart>
    <w:docPart>
      <w:docPartPr>
        <w:name w:val="90EFFED36F0D430485DF6EF9C1D4F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5384C-C566-4C30-B1E6-A92373418936}"/>
      </w:docPartPr>
      <w:docPartBody>
        <w:p w:rsidR="00000000" w:rsidRDefault="00724D26">
          <w:pPr>
            <w:pStyle w:val="90EFFED36F0D430485DF6EF9C1D4F448"/>
          </w:pPr>
          <w:r>
            <w:t>[Type your job title] |</w:t>
          </w:r>
        </w:p>
      </w:docPartBody>
    </w:docPart>
    <w:docPart>
      <w:docPartPr>
        <w:name w:val="3FC3554E304F4FBB812BD411F20FC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292B9-3BB6-48FE-AFCB-9A7D93F02AAE}"/>
      </w:docPartPr>
      <w:docPartBody>
        <w:p w:rsidR="00000000" w:rsidRDefault="00724D26">
          <w:pPr>
            <w:pStyle w:val="3FC3554E304F4FBB812BD411F20FC41E"/>
          </w:pPr>
          <w:r>
            <w:t>[Type the start date]</w:t>
          </w:r>
        </w:p>
      </w:docPartBody>
    </w:docPart>
    <w:docPart>
      <w:docPartPr>
        <w:name w:val="B0E10E9A86914F7CBE1A159407D91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A9534-478B-4DD0-9FCB-E520A2563053}"/>
      </w:docPartPr>
      <w:docPartBody>
        <w:p w:rsidR="00000000" w:rsidRDefault="00724D26">
          <w:pPr>
            <w:pStyle w:val="B0E10E9A86914F7CBE1A159407D91268"/>
          </w:pPr>
          <w:r>
            <w:t>[Type the end date]</w:t>
          </w:r>
        </w:p>
      </w:docPartBody>
    </w:docPart>
    <w:docPart>
      <w:docPartPr>
        <w:name w:val="1A867B7F99FD4DCD980801945F7FE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7F01C-E038-4D1C-B87D-216583540155}"/>
      </w:docPartPr>
      <w:docPartBody>
        <w:p w:rsidR="00000000" w:rsidRDefault="00724D26">
          <w:pPr>
            <w:pStyle w:val="1A867B7F99FD4DCD980801945F7FE6A3"/>
          </w:pPr>
          <w:r>
            <w:rPr>
              <w:color w:val="44546A" w:themeColor="text2"/>
            </w:rPr>
            <w:t>[Type the company name]</w:t>
          </w:r>
        </w:p>
      </w:docPartBody>
    </w:docPart>
    <w:docPart>
      <w:docPartPr>
        <w:name w:val="556F85142AEF41EAA2DB3A76237D4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18CEF-7161-4A1B-B0B4-1A778EA9DE6F}"/>
      </w:docPartPr>
      <w:docPartBody>
        <w:p w:rsidR="00000000" w:rsidRDefault="00724D26">
          <w:pPr>
            <w:pStyle w:val="556F85142AEF41EAA2DB3A76237D49D9"/>
          </w:pPr>
          <w:r>
            <w:rPr>
              <w:color w:val="44546A" w:themeColor="text2"/>
            </w:rPr>
            <w:t>[Type the company address]</w:t>
          </w:r>
        </w:p>
      </w:docPartBody>
    </w:docPart>
    <w:docPart>
      <w:docPartPr>
        <w:name w:val="9CB3941C0FB74C538CF0485A06A23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3627B-C108-4E6C-9902-721395305699}"/>
      </w:docPartPr>
      <w:docPartBody>
        <w:p w:rsidR="00000000" w:rsidRDefault="00724D26">
          <w:pPr>
            <w:pStyle w:val="9CB3941C0FB74C538CF0485A06A230FB"/>
          </w:pPr>
          <w:r>
            <w:t>[Type job responsibilities]</w:t>
          </w:r>
        </w:p>
      </w:docPartBody>
    </w:docPart>
    <w:docPart>
      <w:docPartPr>
        <w:name w:val="1A681E1F83934EBCBE3DC66012C6A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226CF-C97F-4A17-9A5F-AD99E2A311FB}"/>
      </w:docPartPr>
      <w:docPartBody>
        <w:p w:rsidR="00000000" w:rsidRDefault="00724D26">
          <w:pPr>
            <w:pStyle w:val="1A681E1F83934EBCBE3DC66012C6A343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26"/>
    <w:rsid w:val="0072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2BB7A2273B724483BAA75D7A2A2E3F7C">
    <w:name w:val="2BB7A2273B724483BAA75D7A2A2E3F7C"/>
  </w:style>
  <w:style w:type="paragraph" w:customStyle="1" w:styleId="4239B9E6A2C44E74897898D070BE2E41">
    <w:name w:val="4239B9E6A2C44E74897898D070BE2E41"/>
  </w:style>
  <w:style w:type="paragraph" w:customStyle="1" w:styleId="F41516AE73C24DB5A69A5F130C977ECE">
    <w:name w:val="F41516AE73C24DB5A69A5F130C977ECE"/>
  </w:style>
  <w:style w:type="paragraph" w:customStyle="1" w:styleId="738A6F94F16B4F20859A0C4A555E1475">
    <w:name w:val="738A6F94F16B4F20859A0C4A555E1475"/>
  </w:style>
  <w:style w:type="paragraph" w:customStyle="1" w:styleId="2EE8263CCCE042799BAEA5D4205D71D3">
    <w:name w:val="2EE8263CCCE042799BAEA5D4205D71D3"/>
  </w:style>
  <w:style w:type="paragraph" w:customStyle="1" w:styleId="CF5B25729ACD41848511C80B5E7792D7">
    <w:name w:val="CF5B25729ACD41848511C80B5E7792D7"/>
  </w:style>
  <w:style w:type="paragraph" w:customStyle="1" w:styleId="C8243BEBBB97476F936D9E943F04D754">
    <w:name w:val="C8243BEBBB97476F936D9E943F04D754"/>
  </w:style>
  <w:style w:type="paragraph" w:customStyle="1" w:styleId="EA07C6C9B4274B9D9771C1BAD1CD7F0E">
    <w:name w:val="EA07C6C9B4274B9D9771C1BAD1CD7F0E"/>
  </w:style>
  <w:style w:type="paragraph" w:customStyle="1" w:styleId="EF95C79F9DF54CC597B98230E5AA6780">
    <w:name w:val="EF95C79F9DF54CC597B98230E5AA6780"/>
  </w:style>
  <w:style w:type="paragraph" w:customStyle="1" w:styleId="46B5B9213C62475CBD50F68F9E4DEA92">
    <w:name w:val="46B5B9213C62475CBD50F68F9E4DEA92"/>
  </w:style>
  <w:style w:type="paragraph" w:customStyle="1" w:styleId="4D910E0659684183934A77D55FF5BA7B">
    <w:name w:val="4D910E0659684183934A77D55FF5BA7B"/>
  </w:style>
  <w:style w:type="paragraph" w:customStyle="1" w:styleId="92A13A66D5C048989668F61901B3BED8">
    <w:name w:val="92A13A66D5C048989668F61901B3BED8"/>
  </w:style>
  <w:style w:type="paragraph" w:customStyle="1" w:styleId="90EFFED36F0D430485DF6EF9C1D4F448">
    <w:name w:val="90EFFED36F0D430485DF6EF9C1D4F448"/>
  </w:style>
  <w:style w:type="paragraph" w:customStyle="1" w:styleId="3FC3554E304F4FBB812BD411F20FC41E">
    <w:name w:val="3FC3554E304F4FBB812BD411F20FC41E"/>
  </w:style>
  <w:style w:type="paragraph" w:customStyle="1" w:styleId="B0E10E9A86914F7CBE1A159407D91268">
    <w:name w:val="B0E10E9A86914F7CBE1A159407D91268"/>
  </w:style>
  <w:style w:type="paragraph" w:customStyle="1" w:styleId="1A867B7F99FD4DCD980801945F7FE6A3">
    <w:name w:val="1A867B7F99FD4DCD980801945F7FE6A3"/>
  </w:style>
  <w:style w:type="paragraph" w:customStyle="1" w:styleId="556F85142AEF41EAA2DB3A76237D49D9">
    <w:name w:val="556F85142AEF41EAA2DB3A76237D49D9"/>
  </w:style>
  <w:style w:type="paragraph" w:customStyle="1" w:styleId="9CB3941C0FB74C538CF0485A06A230FB">
    <w:name w:val="9CB3941C0FB74C538CF0485A06A230FB"/>
  </w:style>
  <w:style w:type="paragraph" w:customStyle="1" w:styleId="1A681E1F83934EBCBE3DC66012C6A343">
    <w:name w:val="1A681E1F83934EBCBE3DC66012C6A3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5D777EF-CE56-4BAF-B2E2-89A3DFA16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2023-10-23T22:31:00Z</dcterms:created>
  <dcterms:modified xsi:type="dcterms:W3CDTF">2023-10-23T23:19:00Z</dcterms:modified>
</cp:coreProperties>
</file>